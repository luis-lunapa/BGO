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3F726" w14:textId="77777777" w:rsidR="0059120E" w:rsidRDefault="00CB1435">
      <w:pPr>
        <w:pStyle w:val="Nombre"/>
      </w:pPr>
      <w:r>
        <w:rPr>
          <w:lang w:val="es-MX"/>
        </w:rPr>
        <w:t xml:space="preserve">Carlos Eduardo Castelán Vázquez </w:t>
      </w:r>
    </w:p>
    <w:p w14:paraId="41D593AE" w14:textId="09A46D9A" w:rsidR="00905246" w:rsidRPr="00CB1435" w:rsidRDefault="00CB1435">
      <w:pPr>
        <w:pStyle w:val="Informacindecontacto"/>
        <w:rPr>
          <w:lang w:val="es-MX"/>
        </w:rPr>
      </w:pPr>
      <w:r>
        <w:rPr>
          <w:lang w:val="es-MX"/>
        </w:rPr>
        <w:t>+52</w:t>
      </w:r>
      <w:r w:rsidR="006B667A">
        <w:rPr>
          <w:lang w:val="es-MX"/>
        </w:rPr>
        <w:t>2223639418</w:t>
      </w:r>
      <w:r w:rsidR="00905246">
        <w:rPr>
          <w:lang w:val="es-MX"/>
        </w:rPr>
        <w:t xml:space="preserve">, </w:t>
      </w:r>
      <w:hyperlink r:id="rId7" w:history="1">
        <w:r w:rsidR="00620E3E" w:rsidRPr="00CA5F89">
          <w:rPr>
            <w:rStyle w:val="Hipervnculo"/>
            <w:lang w:val="es-MX"/>
          </w:rPr>
          <w:t>carlos.castelanvz@udlap.mx</w:t>
        </w:r>
      </w:hyperlink>
      <w:r w:rsidR="00620E3E">
        <w:rPr>
          <w:lang w:val="es-MX"/>
        </w:rPr>
        <w:t xml:space="preserve">, 2Da. Cerrada de la Soledad No.8 Fraccionamiento Arboledas De San Ignacio </w:t>
      </w:r>
      <w:r w:rsidR="00F80C75">
        <w:rPr>
          <w:lang w:val="es-MX"/>
        </w:rPr>
        <w:t>C.P. 72590</w:t>
      </w:r>
    </w:p>
    <w:p w14:paraId="6FCFFDC0" w14:textId="77777777" w:rsidR="0059120E" w:rsidRDefault="000478B8">
      <w:pPr>
        <w:pStyle w:val="Ttulo1"/>
        <w:rPr>
          <w:lang w:val="es-MX"/>
        </w:rPr>
      </w:pPr>
      <w:sdt>
        <w:sdtPr>
          <w:id w:val="-819804518"/>
          <w:placeholder>
            <w:docPart w:val="7830B10C34C2B84A9807061A31D0B2AD"/>
          </w:placeholder>
          <w:temporary/>
          <w:showingPlcHdr/>
        </w:sdtPr>
        <w:sdtEndPr/>
        <w:sdtContent>
          <w:r w:rsidR="007A31CC">
            <w:t>Resumen de aptitudes</w:t>
          </w:r>
        </w:sdtContent>
      </w:sdt>
    </w:p>
    <w:p w14:paraId="296EA1AA" w14:textId="22207B69" w:rsidR="00C867CB" w:rsidRDefault="00663764" w:rsidP="00C867CB">
      <w:pPr>
        <w:rPr>
          <w:lang w:val="es-MX"/>
        </w:rPr>
      </w:pPr>
      <w:r>
        <w:rPr>
          <w:lang w:val="es-MX"/>
        </w:rPr>
        <w:t>Habilidad para las ventas con capacidad de persuasión</w:t>
      </w:r>
      <w:r w:rsidR="006E4A57">
        <w:rPr>
          <w:lang w:val="es-MX"/>
        </w:rPr>
        <w:t>.</w:t>
      </w:r>
    </w:p>
    <w:p w14:paraId="12A1576C" w14:textId="7315FD63" w:rsidR="0051272B" w:rsidRDefault="0051272B" w:rsidP="00C867CB">
      <w:pPr>
        <w:rPr>
          <w:lang w:val="es-MX"/>
        </w:rPr>
      </w:pPr>
      <w:r>
        <w:rPr>
          <w:lang w:val="es-MX"/>
        </w:rPr>
        <w:t>Adecuado manejo económico de fondos</w:t>
      </w:r>
      <w:r w:rsidR="006E4A57">
        <w:rPr>
          <w:lang w:val="es-MX"/>
        </w:rPr>
        <w:t>.</w:t>
      </w:r>
    </w:p>
    <w:p w14:paraId="55A9EDD6" w14:textId="3EB7DC57" w:rsidR="006E4A57" w:rsidRDefault="00187543" w:rsidP="00C867CB">
      <w:pPr>
        <w:rPr>
          <w:lang w:val="es-MX"/>
        </w:rPr>
      </w:pPr>
      <w:r>
        <w:rPr>
          <w:lang w:val="es-MX"/>
        </w:rPr>
        <w:t>Capacidad de liderazgo y decisión.</w:t>
      </w:r>
      <w:bookmarkStart w:id="0" w:name="_GoBack"/>
      <w:bookmarkEnd w:id="0"/>
    </w:p>
    <w:p w14:paraId="4B1575E8" w14:textId="77777777" w:rsidR="0051272B" w:rsidRPr="00C867CB" w:rsidRDefault="0051272B" w:rsidP="00C867CB">
      <w:pPr>
        <w:rPr>
          <w:lang w:val="es-MX"/>
        </w:rPr>
      </w:pPr>
    </w:p>
    <w:p w14:paraId="194698ED" w14:textId="28499A23" w:rsidR="0059120E" w:rsidRDefault="000478B8">
      <w:pPr>
        <w:spacing w:after="180"/>
      </w:pPr>
    </w:p>
    <w:p w14:paraId="54FB94A4" w14:textId="018BA781" w:rsidR="0059120E" w:rsidRDefault="000478B8" w:rsidP="00EF2501">
      <w:pPr>
        <w:pStyle w:val="Ttulo1"/>
        <w:rPr>
          <w:lang w:val="es-MX"/>
        </w:rPr>
      </w:pPr>
      <w:sdt>
        <w:sdtPr>
          <w:id w:val="-1150367223"/>
          <w:placeholder>
            <w:docPart w:val="A81E6C29D010EF45BA1D91B981462CA1"/>
          </w:placeholder>
          <w:temporary/>
          <w:showingPlcHdr/>
        </w:sdtPr>
        <w:sdtEndPr/>
        <w:sdtContent>
          <w:r w:rsidR="007A31CC">
            <w:t>Formación</w:t>
          </w:r>
        </w:sdtContent>
      </w:sdt>
    </w:p>
    <w:p w14:paraId="2AB51FA4" w14:textId="4A54CDC5" w:rsidR="00EF2501" w:rsidRDefault="00EF2501" w:rsidP="00EF2501">
      <w:pPr>
        <w:rPr>
          <w:lang w:val="es-MX"/>
        </w:rPr>
      </w:pPr>
      <w:r>
        <w:rPr>
          <w:lang w:val="es-MX"/>
        </w:rPr>
        <w:t xml:space="preserve">Universidad De las Américas Puebla Licenciatura En Sistemas Computacionales </w:t>
      </w:r>
    </w:p>
    <w:p w14:paraId="4F75BCAD" w14:textId="1F750355" w:rsidR="005A755C" w:rsidRPr="00EF2501" w:rsidRDefault="005A755C" w:rsidP="00EF2501">
      <w:pPr>
        <w:rPr>
          <w:lang w:val="es-MX"/>
        </w:rPr>
      </w:pPr>
      <w:r>
        <w:rPr>
          <w:lang w:val="es-MX"/>
        </w:rPr>
        <w:t>Agosto 2015 - Presente</w:t>
      </w:r>
    </w:p>
    <w:p w14:paraId="5282499E" w14:textId="77777777" w:rsidR="0059120E" w:rsidRDefault="000478B8">
      <w:pPr>
        <w:pStyle w:val="Ttulo1"/>
      </w:pPr>
      <w:sdt>
        <w:sdtPr>
          <w:id w:val="617349259"/>
          <w:placeholder>
            <w:docPart w:val="984202D0BE62294C810FC39EC45588EA"/>
          </w:placeholder>
          <w:temporary/>
          <w:showingPlcHdr/>
        </w:sdtPr>
        <w:sdtEndPr/>
        <w:sdtContent>
          <w:r w:rsidR="007A31CC">
            <w:t>Experiencia</w:t>
          </w:r>
        </w:sdtContent>
      </w:sdt>
    </w:p>
    <w:p w14:paraId="6B4F1DC5" w14:textId="7D33798D" w:rsidR="0059120E" w:rsidRPr="0087005B" w:rsidRDefault="0087005B">
      <w:pPr>
        <w:pStyle w:val="Ttulo2"/>
        <w:rPr>
          <w:lang w:val="es-MX"/>
        </w:rPr>
      </w:pPr>
      <w:r>
        <w:rPr>
          <w:lang w:val="es-MX"/>
        </w:rPr>
        <w:t xml:space="preserve">Fotografía Tatiana Castelán </w:t>
      </w:r>
    </w:p>
    <w:p w14:paraId="5535F392" w14:textId="6EBE1AEB" w:rsidR="0059120E" w:rsidRDefault="0087005B">
      <w:pPr>
        <w:pStyle w:val="Ttulo3"/>
        <w:rPr>
          <w:lang w:val="es-MX"/>
        </w:rPr>
      </w:pPr>
      <w:r>
        <w:rPr>
          <w:lang w:val="es-MX"/>
        </w:rPr>
        <w:t>Gerente</w:t>
      </w:r>
      <w:r w:rsidR="00B26CF1">
        <w:rPr>
          <w:lang w:val="es-MX"/>
        </w:rPr>
        <w:t xml:space="preserve">, </w:t>
      </w:r>
      <w:r w:rsidR="00F0707B">
        <w:rPr>
          <w:lang w:val="es-MX"/>
        </w:rPr>
        <w:t>Otoño 2012-Presente</w:t>
      </w:r>
    </w:p>
    <w:p w14:paraId="5A27415C" w14:textId="2420E955" w:rsidR="00194E00" w:rsidRPr="00194E00" w:rsidRDefault="007D702C" w:rsidP="00194E00">
      <w:pPr>
        <w:rPr>
          <w:lang w:val="es-MX"/>
        </w:rPr>
      </w:pPr>
      <w:r>
        <w:rPr>
          <w:lang w:val="es-MX"/>
        </w:rPr>
        <w:t>Manejo de efectivo, atención al cliente y supervisión de personal.</w:t>
      </w:r>
    </w:p>
    <w:p w14:paraId="11CDFC30" w14:textId="58B5B3CD" w:rsidR="0059120E" w:rsidRDefault="000478B8"/>
    <w:p w14:paraId="2650703E" w14:textId="23FAAA35" w:rsidR="0059120E" w:rsidRDefault="0092769A">
      <w:pPr>
        <w:pStyle w:val="Ttulo1"/>
        <w:rPr>
          <w:lang w:val="es-MX"/>
        </w:rPr>
      </w:pPr>
      <w:r>
        <w:rPr>
          <w:lang w:val="es-MX"/>
        </w:rPr>
        <w:t>Idiomas</w:t>
      </w:r>
    </w:p>
    <w:p w14:paraId="275228CC" w14:textId="2CA53CC4" w:rsidR="00CC7747" w:rsidRDefault="00CC7747" w:rsidP="00C85971">
      <w:pPr>
        <w:rPr>
          <w:lang w:val="es-MX"/>
        </w:rPr>
      </w:pPr>
      <w:r>
        <w:rPr>
          <w:lang w:val="es-MX"/>
        </w:rPr>
        <w:t>Español: Lengua Madre</w:t>
      </w:r>
    </w:p>
    <w:p w14:paraId="7CC29415" w14:textId="0D64A2DA" w:rsidR="00C85971" w:rsidRDefault="00E036BC" w:rsidP="00C85971">
      <w:pPr>
        <w:rPr>
          <w:lang w:val="es-MX"/>
        </w:rPr>
      </w:pPr>
      <w:r>
        <w:rPr>
          <w:lang w:val="es-MX"/>
        </w:rPr>
        <w:t>Inglés</w:t>
      </w:r>
      <w:r w:rsidR="00CC7747">
        <w:rPr>
          <w:lang w:val="es-MX"/>
        </w:rPr>
        <w:t>:</w:t>
      </w:r>
      <w:r>
        <w:rPr>
          <w:lang w:val="es-MX"/>
        </w:rPr>
        <w:t xml:space="preserve"> N</w:t>
      </w:r>
      <w:r w:rsidR="00032317">
        <w:rPr>
          <w:lang w:val="es-MX"/>
        </w:rPr>
        <w:t>ivel Intermedio</w:t>
      </w:r>
    </w:p>
    <w:p w14:paraId="5A19086A" w14:textId="132B35E7" w:rsidR="00CC7747" w:rsidRDefault="00CC7747" w:rsidP="00C85971">
      <w:pPr>
        <w:rPr>
          <w:lang w:val="es-MX"/>
        </w:rPr>
      </w:pPr>
      <w:r>
        <w:rPr>
          <w:lang w:val="es-MX"/>
        </w:rPr>
        <w:t xml:space="preserve">Alemán: Conceptos Básicos </w:t>
      </w:r>
    </w:p>
    <w:p w14:paraId="3E763D96" w14:textId="1EB2F657" w:rsidR="007A31CC" w:rsidRDefault="008421F1" w:rsidP="00234C27">
      <w:pPr>
        <w:rPr>
          <w:lang w:val="es-MX"/>
        </w:rPr>
      </w:pPr>
      <w:r>
        <w:rPr>
          <w:lang w:val="es-MX"/>
        </w:rPr>
        <w:t>Francés: Conceptos Básicos</w:t>
      </w:r>
    </w:p>
    <w:p w14:paraId="5C7DD4D1" w14:textId="64BD1434" w:rsidR="0077404F" w:rsidRDefault="0077404F" w:rsidP="00234C27">
      <w:pPr>
        <w:rPr>
          <w:b/>
          <w:lang w:val="es-MX"/>
        </w:rPr>
      </w:pPr>
      <w:r>
        <w:rPr>
          <w:b/>
          <w:lang w:val="es-MX"/>
        </w:rPr>
        <w:t>Competencias</w:t>
      </w:r>
    </w:p>
    <w:p w14:paraId="72D15BD6" w14:textId="054C2D72" w:rsidR="0077404F" w:rsidRDefault="00224EF1" w:rsidP="00234C27">
      <w:pPr>
        <w:rPr>
          <w:lang w:val="es-MX"/>
        </w:rPr>
      </w:pPr>
      <w:r>
        <w:rPr>
          <w:lang w:val="es-MX"/>
        </w:rPr>
        <w:t>Nivel intermedio de paquetería básica de Microsoft Office</w:t>
      </w:r>
    </w:p>
    <w:p w14:paraId="78B9A718" w14:textId="41E63BA8" w:rsidR="00224EF1" w:rsidRDefault="00224EF1" w:rsidP="00234C27">
      <w:pPr>
        <w:rPr>
          <w:lang w:val="es-MX"/>
        </w:rPr>
      </w:pPr>
      <w:r>
        <w:rPr>
          <w:lang w:val="es-MX"/>
        </w:rPr>
        <w:t>Lenguajes en competencia básica:</w:t>
      </w:r>
      <w:r w:rsidR="00AA03C7">
        <w:rPr>
          <w:lang w:val="es-MX"/>
        </w:rPr>
        <w:t xml:space="preserve"> Python, HTML, C, C++.</w:t>
      </w:r>
    </w:p>
    <w:p w14:paraId="4F607145" w14:textId="77777777" w:rsidR="00AA03C7" w:rsidRPr="00234C27" w:rsidRDefault="00AA03C7" w:rsidP="00234C27">
      <w:pPr>
        <w:rPr>
          <w:lang w:val="es-MX"/>
        </w:rPr>
      </w:pPr>
    </w:p>
    <w:sectPr w:rsidR="00AA03C7" w:rsidRPr="00234C27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3F3C0" w14:textId="77777777" w:rsidR="000478B8" w:rsidRDefault="000478B8">
      <w:pPr>
        <w:spacing w:after="0" w:line="240" w:lineRule="auto"/>
      </w:pPr>
      <w:r>
        <w:separator/>
      </w:r>
    </w:p>
  </w:endnote>
  <w:endnote w:type="continuationSeparator" w:id="0">
    <w:p w14:paraId="09E9CFCB" w14:textId="77777777" w:rsidR="000478B8" w:rsidRDefault="0004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C729C" w14:textId="77777777" w:rsidR="0059120E" w:rsidRDefault="007A31C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63105" w14:textId="77777777" w:rsidR="000478B8" w:rsidRDefault="000478B8">
      <w:pPr>
        <w:spacing w:after="0" w:line="240" w:lineRule="auto"/>
      </w:pPr>
      <w:r>
        <w:separator/>
      </w:r>
    </w:p>
  </w:footnote>
  <w:footnote w:type="continuationSeparator" w:id="0">
    <w:p w14:paraId="07DE0481" w14:textId="77777777" w:rsidR="000478B8" w:rsidRDefault="00047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5D8A0" w14:textId="77777777" w:rsidR="0059120E" w:rsidRDefault="007A31CC">
    <w:pPr>
      <w:pStyle w:val="Encabezado"/>
    </w:pPr>
    <w:r>
      <w:rPr>
        <w:noProof/>
        <w:lang w:val="es-ES_tradnl" w:eastAsia="es-ES_tradn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AD1913" wp14:editId="3FA7B9A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C7B336" id="Grupo 4" o:spid="_x0000_s1026" style="position:absolute;margin-left:0;margin-top:0;width:252pt;height:840.75pt;z-index:251658240;mso-position-horizontal:left;mso-position-horizontal-relative:margin;mso-position-vertical:top;mso-position-vertical-relative:page;mso-height-relative:margin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FDE5" w14:textId="77777777" w:rsidR="0059120E" w:rsidRDefault="007A31CC">
    <w:pPr>
      <w:pStyle w:val="Encabezado"/>
    </w:pPr>
    <w:r>
      <w:rPr>
        <w:noProof/>
        <w:lang w:val="es-ES_tradnl" w:eastAsia="es-ES_tradn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8A2E03" wp14:editId="7013E39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8BBBDD" id="Grupo 5" o:spid="_x0000_s1026" style="position:absolute;margin-left:0;margin-top:0;width:252pt;height:840.75pt;z-index:251660288;mso-position-horizontal:left;mso-position-horizontal-relative:margin;mso-position-vertical:top;mso-position-vertical-relative:page;mso-height-relative:margin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">
              <v:rect id="Rectángulo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ángulo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35"/>
    <w:rsid w:val="00032317"/>
    <w:rsid w:val="000478B8"/>
    <w:rsid w:val="00187543"/>
    <w:rsid w:val="00194E00"/>
    <w:rsid w:val="00224EF1"/>
    <w:rsid w:val="00234C27"/>
    <w:rsid w:val="00237563"/>
    <w:rsid w:val="0030573B"/>
    <w:rsid w:val="00390753"/>
    <w:rsid w:val="003C7C49"/>
    <w:rsid w:val="003D5C1F"/>
    <w:rsid w:val="00433A41"/>
    <w:rsid w:val="0051272B"/>
    <w:rsid w:val="005A755C"/>
    <w:rsid w:val="00620E3E"/>
    <w:rsid w:val="00663764"/>
    <w:rsid w:val="006B667A"/>
    <w:rsid w:val="006E4A57"/>
    <w:rsid w:val="0077404F"/>
    <w:rsid w:val="007A31CC"/>
    <w:rsid w:val="007D702C"/>
    <w:rsid w:val="008421F1"/>
    <w:rsid w:val="0087005B"/>
    <w:rsid w:val="00905246"/>
    <w:rsid w:val="0092769A"/>
    <w:rsid w:val="00995490"/>
    <w:rsid w:val="00AA03C7"/>
    <w:rsid w:val="00B26CF1"/>
    <w:rsid w:val="00C85971"/>
    <w:rsid w:val="00C867CB"/>
    <w:rsid w:val="00CB1435"/>
    <w:rsid w:val="00CC7747"/>
    <w:rsid w:val="00E036BC"/>
    <w:rsid w:val="00EF2501"/>
    <w:rsid w:val="00F0707B"/>
    <w:rsid w:val="00F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DA9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620E3E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arlos.castelanvz@udlap.mx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ar/mobile/Containers/Data/Application/2CF8C2E9-4AD6-413A-812C-563A6996FED5/Library/Application%20Support/Microsoft/AppData/Office/15.0/DTS/es-ES%7b8417E0B9-AD29-4E46-9FA6-0FADB5894087%7d/%7bCB104F75-FF20-034B-9976-4099FAB693B0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30B10C34C2B84A9807061A31D0B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A0C3C-423E-644E-AD30-CD1D6B868227}"/>
      </w:docPartPr>
      <w:docPartBody>
        <w:p w:rsidR="00BF30F8" w:rsidRDefault="00F60D85">
          <w:pPr>
            <w:pStyle w:val="7830B10C34C2B84A9807061A31D0B2AD"/>
          </w:pPr>
          <w:r>
            <w:t>Resumen de aptitudes</w:t>
          </w:r>
        </w:p>
      </w:docPartBody>
    </w:docPart>
    <w:docPart>
      <w:docPartPr>
        <w:name w:val="A81E6C29D010EF45BA1D91B981462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9B4AE-EEAC-BE4B-89F1-DE312740253B}"/>
      </w:docPartPr>
      <w:docPartBody>
        <w:p w:rsidR="00BF30F8" w:rsidRDefault="00F60D85">
          <w:pPr>
            <w:pStyle w:val="A81E6C29D010EF45BA1D91B981462CA1"/>
          </w:pPr>
          <w:r>
            <w:t>Formación</w:t>
          </w:r>
        </w:p>
      </w:docPartBody>
    </w:docPart>
    <w:docPart>
      <w:docPartPr>
        <w:name w:val="984202D0BE62294C810FC39EC455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E7A97-B97F-C141-A38E-335FB38FDAC4}"/>
      </w:docPartPr>
      <w:docPartBody>
        <w:p w:rsidR="00BF30F8" w:rsidRDefault="00F60D85">
          <w:pPr>
            <w:pStyle w:val="984202D0BE62294C810FC39EC45588EA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85"/>
    <w:rsid w:val="00BF30F8"/>
    <w:rsid w:val="00D435D1"/>
    <w:rsid w:val="00F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80CAFA7728C74990D0DDE6C1514757">
    <w:name w:val="F680CAFA7728C74990D0DDE6C1514757"/>
  </w:style>
  <w:style w:type="paragraph" w:customStyle="1" w:styleId="18386EAED0FC5347B43CDB484E5E90B6">
    <w:name w:val="18386EAED0FC5347B43CDB484E5E90B6"/>
  </w:style>
  <w:style w:type="paragraph" w:customStyle="1" w:styleId="7830B10C34C2B84A9807061A31D0B2AD">
    <w:name w:val="7830B10C34C2B84A9807061A31D0B2AD"/>
  </w:style>
  <w:style w:type="paragraph" w:customStyle="1" w:styleId="64F5B65B3AC81241A57EE8B77895D7AB">
    <w:name w:val="64F5B65B3AC81241A57EE8B77895D7AB"/>
  </w:style>
  <w:style w:type="paragraph" w:customStyle="1" w:styleId="A81E6C29D010EF45BA1D91B981462CA1">
    <w:name w:val="A81E6C29D010EF45BA1D91B981462CA1"/>
  </w:style>
  <w:style w:type="paragraph" w:customStyle="1" w:styleId="D90CAEAA7839994285B0B2D645C6CDAE">
    <w:name w:val="D90CAEAA7839994285B0B2D645C6CDAE"/>
  </w:style>
  <w:style w:type="paragraph" w:customStyle="1" w:styleId="1007BA5E5C245A45869B808F6708ED9A">
    <w:name w:val="1007BA5E5C245A45869B808F6708ED9A"/>
  </w:style>
  <w:style w:type="paragraph" w:customStyle="1" w:styleId="984202D0BE62294C810FC39EC45588EA">
    <w:name w:val="984202D0BE62294C810FC39EC45588EA"/>
  </w:style>
  <w:style w:type="paragraph" w:customStyle="1" w:styleId="E277DEF0A365184888013A1F7917593D">
    <w:name w:val="E277DEF0A365184888013A1F7917593D"/>
  </w:style>
  <w:style w:type="paragraph" w:customStyle="1" w:styleId="D13E72EECBB5A9459FD02599A3E25601">
    <w:name w:val="D13E72EECBB5A9459FD02599A3E25601"/>
  </w:style>
  <w:style w:type="paragraph" w:customStyle="1" w:styleId="24F94028CB3317438A2FA166D98BB1F1">
    <w:name w:val="24F94028CB3317438A2FA166D98BB1F1"/>
  </w:style>
  <w:style w:type="paragraph" w:customStyle="1" w:styleId="984D924965DF424FBD4A840C72B891D3">
    <w:name w:val="984D924965DF424FBD4A840C72B891D3"/>
  </w:style>
  <w:style w:type="paragraph" w:customStyle="1" w:styleId="150D798E2C06C641B02286EA6E3DAD13">
    <w:name w:val="150D798E2C06C641B02286EA6E3DAD13"/>
  </w:style>
  <w:style w:type="paragraph" w:customStyle="1" w:styleId="DDE5686CC151AC48BC7596884236F62E">
    <w:name w:val="DDE5686CC151AC48BC7596884236F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{CB104F75-FF20-034B-9976-4099FAB693B0}tf16392120.dotx</Template>
  <TotalTime>39</TotalTime>
  <Pages>1</Pages>
  <Words>130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Castelan Vazquez</dc:creator>
  <cp:lastModifiedBy>Carlos Eduardo Castelan Vazquez</cp:lastModifiedBy>
  <cp:revision>30</cp:revision>
  <dcterms:created xsi:type="dcterms:W3CDTF">2017-01-24T16:21:00Z</dcterms:created>
  <dcterms:modified xsi:type="dcterms:W3CDTF">2017-01-24T17:05:00Z</dcterms:modified>
</cp:coreProperties>
</file>