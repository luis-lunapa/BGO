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ADB69" w14:textId="5C2B7A34" w:rsidR="008115E5" w:rsidRPr="00E618D7" w:rsidRDefault="00E618D7">
      <w:pPr>
        <w:pStyle w:val="Nombre"/>
        <w:rPr>
          <w:sz w:val="56"/>
          <w:szCs w:val="56"/>
          <w:lang w:val="es-ES_tradnl"/>
        </w:rPr>
      </w:pPr>
      <w:bookmarkStart w:id="0" w:name="_GoBack"/>
      <w:bookmarkEnd w:id="0"/>
      <w:r w:rsidRPr="00E618D7">
        <w:rPr>
          <w:sz w:val="56"/>
          <w:szCs w:val="56"/>
          <w:lang w:val="es-ES_tradnl"/>
        </w:rPr>
        <w:t>Luis Gerardo luna peñ</w:t>
      </w:r>
      <w:r w:rsidR="003F504B" w:rsidRPr="00E618D7">
        <w:rPr>
          <w:sz w:val="56"/>
          <w:szCs w:val="56"/>
          <w:lang w:val="es-ES_tradnl"/>
        </w:rPr>
        <w:t>a</w:t>
      </w:r>
    </w:p>
    <w:p w14:paraId="51202F9F" w14:textId="5FA39EF4" w:rsidR="008115E5" w:rsidRPr="002A36D0" w:rsidRDefault="003F504B">
      <w:pPr>
        <w:pStyle w:val="Informacindecontacto"/>
        <w:rPr>
          <w:lang w:val="es-ES_tradnl"/>
        </w:rPr>
      </w:pPr>
      <w:proofErr w:type="gramStart"/>
      <w:r w:rsidRPr="002A36D0">
        <w:rPr>
          <w:lang w:val="es-ES_tradnl"/>
        </w:rPr>
        <w:t>2225797919</w:t>
      </w:r>
      <w:r w:rsidR="00491FE1" w:rsidRPr="002A36D0">
        <w:rPr>
          <w:lang w:val="es-ES_tradnl"/>
        </w:rPr>
        <w:t xml:space="preserve"> </w:t>
      </w:r>
      <w:r w:rsidRPr="002A36D0">
        <w:rPr>
          <w:lang w:val="es-ES_tradnl"/>
        </w:rPr>
        <w:t xml:space="preserve"> –</w:t>
      </w:r>
      <w:proofErr w:type="gramEnd"/>
      <w:r w:rsidRPr="002A36D0">
        <w:rPr>
          <w:lang w:val="es-ES_tradnl"/>
        </w:rPr>
        <w:t xml:space="preserve"> </w:t>
      </w:r>
      <w:r w:rsidR="00491FE1" w:rsidRPr="002A36D0">
        <w:rPr>
          <w:lang w:val="es-ES_tradnl"/>
        </w:rPr>
        <w:t xml:space="preserve"> </w:t>
      </w:r>
      <w:r w:rsidRPr="002A36D0">
        <w:rPr>
          <w:lang w:val="es-ES_tradnl"/>
        </w:rPr>
        <w:t>luis.lunapa@outlook.com</w:t>
      </w:r>
    </w:p>
    <w:p w14:paraId="5ACFD6EE" w14:textId="7BF45D02" w:rsidR="008115E5" w:rsidRPr="002A36D0" w:rsidRDefault="001A37B3">
      <w:pPr>
        <w:pStyle w:val="Ttulo1"/>
        <w:rPr>
          <w:lang w:val="es-ES_tradnl"/>
        </w:rPr>
      </w:pPr>
      <w:r w:rsidRPr="002A36D0">
        <w:rPr>
          <w:lang w:val="es-ES_tradnl"/>
        </w:rPr>
        <w:t>Educación</w:t>
      </w:r>
      <w:r w:rsidR="00491FE1" w:rsidRPr="002A36D0">
        <w:rPr>
          <w:lang w:val="es-ES_tradnl"/>
        </w:rPr>
        <w:t xml:space="preserve"> – </w:t>
      </w:r>
      <w:r w:rsidRPr="002A36D0">
        <w:rPr>
          <w:lang w:val="es-ES_tradnl"/>
        </w:rPr>
        <w:t>carrera</w:t>
      </w:r>
      <w:r w:rsidR="00491FE1" w:rsidRPr="002A36D0">
        <w:rPr>
          <w:lang w:val="es-ES_tradnl"/>
        </w:rPr>
        <w:t xml:space="preserve"> –</w:t>
      </w:r>
      <w:r w:rsidRPr="002A36D0">
        <w:rPr>
          <w:lang w:val="es-ES_tradnl"/>
        </w:rPr>
        <w:t xml:space="preserve"> promedio</w:t>
      </w:r>
      <w:r w:rsidR="00234406" w:rsidRPr="002A36D0">
        <w:rPr>
          <w:lang w:val="es-ES_tradnl"/>
        </w:rPr>
        <w:t xml:space="preserve"> </w:t>
      </w:r>
    </w:p>
    <w:p w14:paraId="0CE6F9B6" w14:textId="14067650" w:rsidR="00491FE1" w:rsidRPr="002A36D0" w:rsidRDefault="00491FE1" w:rsidP="000F167E">
      <w:pPr>
        <w:spacing w:line="240" w:lineRule="auto"/>
        <w:rPr>
          <w:lang w:val="es-ES_tradnl"/>
        </w:rPr>
      </w:pPr>
      <w:r w:rsidRPr="002A36D0">
        <w:rPr>
          <w:lang w:val="es-ES_tradnl"/>
        </w:rPr>
        <w:t>Universidad de las Américas Puebla.</w:t>
      </w:r>
    </w:p>
    <w:p w14:paraId="56F5A192" w14:textId="04FCE317" w:rsidR="00491FE1" w:rsidRPr="002A36D0" w:rsidRDefault="00491FE1" w:rsidP="000F167E">
      <w:pPr>
        <w:spacing w:line="240" w:lineRule="auto"/>
        <w:rPr>
          <w:lang w:val="es-ES_tradnl"/>
        </w:rPr>
      </w:pPr>
      <w:r w:rsidRPr="002A36D0">
        <w:rPr>
          <w:lang w:val="es-ES_tradnl"/>
        </w:rPr>
        <w:t>Ingeniería en Sistemas Computacionales.</w:t>
      </w:r>
    </w:p>
    <w:p w14:paraId="70C5C1C5" w14:textId="044F3A2E" w:rsidR="00234406" w:rsidRPr="002A36D0" w:rsidRDefault="001A37B3" w:rsidP="000F167E">
      <w:pPr>
        <w:spacing w:line="240" w:lineRule="auto"/>
        <w:rPr>
          <w:lang w:val="es-ES_tradnl"/>
        </w:rPr>
      </w:pPr>
      <w:r w:rsidRPr="002A36D0">
        <w:rPr>
          <w:lang w:val="es-ES_tradnl"/>
        </w:rPr>
        <w:t>Promedio</w:t>
      </w:r>
      <w:r w:rsidR="00234406" w:rsidRPr="002A36D0">
        <w:rPr>
          <w:lang w:val="es-ES_tradnl"/>
        </w:rPr>
        <w:t>: 9.3/10</w:t>
      </w:r>
    </w:p>
    <w:p w14:paraId="1701BB35" w14:textId="125CCBD4" w:rsidR="008115E5" w:rsidRPr="002A36D0" w:rsidRDefault="001A37B3">
      <w:pPr>
        <w:pStyle w:val="Ttulo1"/>
        <w:rPr>
          <w:lang w:val="es-ES_tradnl"/>
        </w:rPr>
      </w:pPr>
      <w:r w:rsidRPr="002A36D0">
        <w:rPr>
          <w:lang w:val="es-ES_tradnl"/>
        </w:rPr>
        <w:t>proyectos escolares</w:t>
      </w:r>
      <w:r w:rsidR="002A36D0" w:rsidRPr="002A36D0">
        <w:rPr>
          <w:lang w:val="es-ES_tradnl"/>
        </w:rPr>
        <w:t xml:space="preserve"> y personales</w:t>
      </w:r>
      <w:r w:rsidRPr="002A36D0">
        <w:rPr>
          <w:lang w:val="es-ES_tradnl"/>
        </w:rPr>
        <w:t xml:space="preserve"> </w:t>
      </w:r>
    </w:p>
    <w:p w14:paraId="3877AB1C" w14:textId="4F8010CE" w:rsidR="008115E5" w:rsidRPr="002A36D0" w:rsidRDefault="000F167E">
      <w:pPr>
        <w:rPr>
          <w:lang w:val="es-ES_tradnl"/>
        </w:rPr>
      </w:pPr>
      <w:r w:rsidRPr="002A36D0">
        <w:rPr>
          <w:lang w:val="es-ES_tradnl"/>
        </w:rPr>
        <w:t xml:space="preserve">2016 </w:t>
      </w:r>
      <w:r w:rsidRPr="002A36D0">
        <w:rPr>
          <w:lang w:val="es-ES_tradnl"/>
        </w:rPr>
        <w:tab/>
      </w:r>
      <w:r w:rsidRPr="002A36D0">
        <w:rPr>
          <w:lang w:val="es-ES_tradnl"/>
        </w:rPr>
        <w:tab/>
        <w:t xml:space="preserve">   </w:t>
      </w:r>
      <w:r w:rsidR="002A36D0" w:rsidRPr="002A36D0">
        <w:rPr>
          <w:lang w:val="es-ES_tradnl"/>
        </w:rPr>
        <w:t>Sistema de Simulación Resultados NFL</w:t>
      </w:r>
    </w:p>
    <w:p w14:paraId="3B92973A" w14:textId="2315E8E9" w:rsidR="002A36D0" w:rsidRPr="002A36D0" w:rsidRDefault="002A36D0" w:rsidP="000F167E">
      <w:pPr>
        <w:rPr>
          <w:lang w:val="en-US"/>
        </w:rPr>
      </w:pPr>
      <w:r w:rsidRPr="002A36D0">
        <w:rPr>
          <w:lang w:val="es-ES_tradnl"/>
        </w:rPr>
        <w:t>Desarrollo de una apli</w:t>
      </w:r>
      <w:r>
        <w:rPr>
          <w:lang w:val="es-ES_tradnl"/>
        </w:rPr>
        <w:t>cación usando Java que ayuda a administrar los posibles resultados en cualquier temporada usando información de los equipos perteneciente</w:t>
      </w:r>
      <w:r w:rsidR="009E3235">
        <w:rPr>
          <w:lang w:val="es-ES_tradnl"/>
        </w:rPr>
        <w:t>s</w:t>
      </w:r>
      <w:r>
        <w:rPr>
          <w:lang w:val="es-ES_tradnl"/>
        </w:rPr>
        <w:t xml:space="preserve"> a la NFL.</w:t>
      </w:r>
    </w:p>
    <w:p w14:paraId="7F11823A" w14:textId="55BA2534" w:rsidR="002A36D0" w:rsidRDefault="002A36D0" w:rsidP="000F167E">
      <w:pPr>
        <w:rPr>
          <w:lang w:val="es-ES_tradnl"/>
        </w:rPr>
      </w:pPr>
      <w:r w:rsidRPr="002A36D0">
        <w:rPr>
          <w:lang w:val="es-ES_tradnl"/>
        </w:rPr>
        <w:t>2016</w:t>
      </w:r>
      <w:r w:rsidRPr="002A36D0">
        <w:rPr>
          <w:lang w:val="es-ES_tradnl"/>
        </w:rPr>
        <w:tab/>
        <w:t xml:space="preserve">    Sistema de Administración de Usuarios</w:t>
      </w:r>
    </w:p>
    <w:p w14:paraId="316E23E2" w14:textId="4D4AC403" w:rsidR="002A36D0" w:rsidRPr="002A36D0" w:rsidRDefault="002A36D0" w:rsidP="000F167E">
      <w:pPr>
        <w:rPr>
          <w:lang w:val="es-ES_tradnl"/>
        </w:rPr>
      </w:pPr>
      <w:r>
        <w:rPr>
          <w:lang w:val="es-ES_tradnl"/>
        </w:rPr>
        <w:t xml:space="preserve">Programa en Java que usa una base de datos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 xml:space="preserve"> para mantener usuarios con diferentes privilegios. </w:t>
      </w:r>
    </w:p>
    <w:p w14:paraId="61320F36" w14:textId="7D2D1842" w:rsidR="002A36D0" w:rsidRDefault="002A36D0" w:rsidP="000F167E">
      <w:pPr>
        <w:rPr>
          <w:lang w:val="es-ES_tradnl"/>
        </w:rPr>
      </w:pPr>
      <w:r w:rsidRPr="002A36D0">
        <w:rPr>
          <w:lang w:val="es-ES_tradnl"/>
        </w:rPr>
        <w:t xml:space="preserve">2016 </w:t>
      </w:r>
      <w:r w:rsidRPr="002A36D0">
        <w:rPr>
          <w:lang w:val="es-ES_tradnl"/>
        </w:rPr>
        <w:tab/>
        <w:t xml:space="preserve">   Programa de Consulta de Expediente Médico </w:t>
      </w:r>
    </w:p>
    <w:p w14:paraId="484E8C05" w14:textId="5D09881A" w:rsidR="002A36D0" w:rsidRPr="002A36D0" w:rsidRDefault="002A36D0" w:rsidP="000F167E">
      <w:pPr>
        <w:rPr>
          <w:lang w:val="es-ES_tradnl"/>
        </w:rPr>
      </w:pPr>
      <w:r>
        <w:rPr>
          <w:lang w:val="es-ES_tradnl"/>
        </w:rPr>
        <w:t xml:space="preserve">Aplicación que permite almacenar pacientes y su respectivo historial </w:t>
      </w:r>
      <w:r w:rsidR="009E3235">
        <w:rPr>
          <w:lang w:val="es-ES_tradnl"/>
        </w:rPr>
        <w:t>clínico,</w:t>
      </w:r>
      <w:r>
        <w:rPr>
          <w:lang w:val="es-ES_tradnl"/>
        </w:rPr>
        <w:t xml:space="preserve"> así como programar citas y mantener control de un consultorio médico.</w:t>
      </w:r>
    </w:p>
    <w:p w14:paraId="6B537E9C" w14:textId="7E7B7E5F" w:rsidR="002A36D0" w:rsidRDefault="002A36D0" w:rsidP="000F167E">
      <w:pPr>
        <w:rPr>
          <w:lang w:val="es-ES_tradnl"/>
        </w:rPr>
      </w:pPr>
      <w:r w:rsidRPr="002A36D0">
        <w:rPr>
          <w:lang w:val="es-ES_tradnl"/>
        </w:rPr>
        <w:t xml:space="preserve">2016    Programa de Cifrado y </w:t>
      </w:r>
      <w:r w:rsidR="009E3235">
        <w:rPr>
          <w:lang w:val="es-ES_tradnl"/>
        </w:rPr>
        <w:t>Des</w:t>
      </w:r>
      <w:r w:rsidRPr="002A36D0">
        <w:rPr>
          <w:lang w:val="es-ES_tradnl"/>
        </w:rPr>
        <w:t>encriptación RSA</w:t>
      </w:r>
    </w:p>
    <w:p w14:paraId="68CE1638" w14:textId="7C867180" w:rsidR="002A36D0" w:rsidRPr="002A36D0" w:rsidRDefault="002A36D0" w:rsidP="000F167E">
      <w:pPr>
        <w:rPr>
          <w:lang w:val="es-ES_tradnl"/>
        </w:rPr>
      </w:pPr>
      <w:r>
        <w:rPr>
          <w:lang w:val="es-ES_tradnl"/>
        </w:rPr>
        <w:t xml:space="preserve">Programa para encriptar cualquier tipo de texto usando el algoritmo RSA, también </w:t>
      </w:r>
      <w:r w:rsidR="009E3235">
        <w:rPr>
          <w:lang w:val="es-ES_tradnl"/>
        </w:rPr>
        <w:t>puede des</w:t>
      </w:r>
      <w:r>
        <w:rPr>
          <w:lang w:val="es-ES_tradnl"/>
        </w:rPr>
        <w:t>encriptar información cifrada.</w:t>
      </w:r>
    </w:p>
    <w:p w14:paraId="474AA27E" w14:textId="24EEC1B2" w:rsidR="008115E5" w:rsidRPr="00F8580D" w:rsidRDefault="002A36D0">
      <w:pPr>
        <w:pStyle w:val="Ttulo1"/>
        <w:rPr>
          <w:lang w:val="es-ES_tradnl"/>
        </w:rPr>
      </w:pPr>
      <w:r w:rsidRPr="00F8580D">
        <w:rPr>
          <w:lang w:val="es-ES_tradnl"/>
        </w:rPr>
        <w:t>Lenguajes de programación</w:t>
      </w:r>
    </w:p>
    <w:p w14:paraId="154897F0" w14:textId="18D3E33A" w:rsidR="008115E5" w:rsidRPr="00F8580D" w:rsidRDefault="00003D6D">
      <w:pPr>
        <w:rPr>
          <w:lang w:val="es-ES_tradnl"/>
        </w:rPr>
      </w:pPr>
      <w:r w:rsidRPr="00F8580D">
        <w:rPr>
          <w:lang w:val="es-ES_tradnl"/>
        </w:rPr>
        <w:t xml:space="preserve">C / C++ </w:t>
      </w:r>
      <w:r w:rsidRPr="00F8580D">
        <w:rPr>
          <w:lang w:val="es-ES_tradnl"/>
        </w:rPr>
        <w:tab/>
      </w:r>
      <w:r w:rsidRPr="00F8580D">
        <w:rPr>
          <w:lang w:val="es-ES_tradnl"/>
        </w:rPr>
        <w:tab/>
      </w:r>
      <w:r w:rsidRPr="00F8580D">
        <w:rPr>
          <w:lang w:val="es-ES_tradnl"/>
        </w:rPr>
        <w:tab/>
        <w:t xml:space="preserve">          </w:t>
      </w:r>
      <w:r w:rsidR="002A36D0" w:rsidRPr="00F8580D">
        <w:rPr>
          <w:lang w:val="es-ES_tradnl"/>
        </w:rPr>
        <w:t>1 año</w:t>
      </w:r>
      <w:r w:rsidRPr="00F8580D">
        <w:rPr>
          <w:lang w:val="es-ES_tradnl"/>
        </w:rPr>
        <w:t>.</w:t>
      </w:r>
    </w:p>
    <w:p w14:paraId="1E35947B" w14:textId="6CD52BF0" w:rsidR="00003D6D" w:rsidRPr="00F8580D" w:rsidRDefault="00003D6D">
      <w:pPr>
        <w:rPr>
          <w:lang w:val="es-ES_tradnl"/>
        </w:rPr>
      </w:pPr>
      <w:r w:rsidRPr="00F8580D">
        <w:rPr>
          <w:lang w:val="es-ES_tradnl"/>
        </w:rPr>
        <w:t xml:space="preserve">Java                </w:t>
      </w:r>
      <w:r w:rsidR="002A36D0" w:rsidRPr="00F8580D">
        <w:rPr>
          <w:lang w:val="es-ES_tradnl"/>
        </w:rPr>
        <w:t>2 años</w:t>
      </w:r>
      <w:r w:rsidRPr="00F8580D">
        <w:rPr>
          <w:lang w:val="es-ES_tradnl"/>
        </w:rPr>
        <w:t>.</w:t>
      </w:r>
    </w:p>
    <w:p w14:paraId="5182771A" w14:textId="4FE2469C" w:rsidR="00003D6D" w:rsidRPr="00F8580D" w:rsidRDefault="00003D6D">
      <w:pPr>
        <w:rPr>
          <w:lang w:val="es-ES_tradnl"/>
        </w:rPr>
      </w:pPr>
      <w:r w:rsidRPr="00F8580D">
        <w:rPr>
          <w:lang w:val="es-ES_tradnl"/>
        </w:rPr>
        <w:t>P</w:t>
      </w:r>
      <w:r w:rsidR="002A36D0" w:rsidRPr="00F8580D">
        <w:rPr>
          <w:lang w:val="es-ES_tradnl"/>
        </w:rPr>
        <w:t>ython</w:t>
      </w:r>
      <w:r w:rsidR="002A36D0" w:rsidRPr="00F8580D">
        <w:rPr>
          <w:lang w:val="es-ES_tradnl"/>
        </w:rPr>
        <w:tab/>
      </w:r>
      <w:r w:rsidR="002A36D0" w:rsidRPr="00F8580D">
        <w:rPr>
          <w:lang w:val="es-ES_tradnl"/>
        </w:rPr>
        <w:tab/>
        <w:t xml:space="preserve">            3 meses</w:t>
      </w:r>
      <w:r w:rsidRPr="00F8580D">
        <w:rPr>
          <w:lang w:val="es-ES_tradnl"/>
        </w:rPr>
        <w:t>.</w:t>
      </w:r>
    </w:p>
    <w:p w14:paraId="1B22DA72" w14:textId="00924874" w:rsidR="002A36D0" w:rsidRPr="00F8580D" w:rsidRDefault="00F8580D">
      <w:pPr>
        <w:rPr>
          <w:lang w:val="es-ES_tradnl"/>
        </w:rPr>
      </w:pPr>
      <w:proofErr w:type="spellStart"/>
      <w:r w:rsidRPr="00F8580D">
        <w:rPr>
          <w:lang w:val="es-ES_tradnl"/>
        </w:rPr>
        <w:t>Prolog</w:t>
      </w:r>
      <w:proofErr w:type="spellEnd"/>
      <w:r w:rsidRPr="00F8580D">
        <w:rPr>
          <w:lang w:val="es-ES_tradnl"/>
        </w:rPr>
        <w:t xml:space="preserve">             2</w:t>
      </w:r>
      <w:r w:rsidR="002A36D0" w:rsidRPr="00F8580D">
        <w:rPr>
          <w:lang w:val="es-ES_tradnl"/>
        </w:rPr>
        <w:t xml:space="preserve"> mes</w:t>
      </w:r>
      <w:r w:rsidRPr="00F8580D">
        <w:rPr>
          <w:lang w:val="es-ES_tradnl"/>
        </w:rPr>
        <w:t>es.</w:t>
      </w:r>
    </w:p>
    <w:p w14:paraId="1CF995B3" w14:textId="128E81F5" w:rsidR="008115E5" w:rsidRPr="002A36D0" w:rsidRDefault="00E618D7">
      <w:pPr>
        <w:pStyle w:val="Ttulo1"/>
        <w:rPr>
          <w:lang w:val="en-US"/>
        </w:rPr>
      </w:pPr>
      <w:r>
        <w:rPr>
          <w:lang w:val="en-US"/>
        </w:rPr>
        <w:t>Otra información</w:t>
      </w:r>
    </w:p>
    <w:p w14:paraId="198CB850" w14:textId="45851E30" w:rsidR="00A06EB1" w:rsidRDefault="00E618D7" w:rsidP="00A06EB1">
      <w:pPr>
        <w:pStyle w:val="Listaconvietas"/>
        <w:rPr>
          <w:lang w:val="es-ES_tradnl"/>
        </w:rPr>
      </w:pPr>
      <w:r w:rsidRPr="00E618D7">
        <w:rPr>
          <w:lang w:val="es-ES_tradnl"/>
        </w:rPr>
        <w:t>Idiomas</w:t>
      </w:r>
      <w:r w:rsidR="000553C1" w:rsidRPr="00E618D7">
        <w:rPr>
          <w:lang w:val="es-ES_tradnl"/>
        </w:rPr>
        <w:t xml:space="preserve">: </w:t>
      </w:r>
      <w:r>
        <w:rPr>
          <w:lang w:val="es-ES_tradnl"/>
        </w:rPr>
        <w:t>inglés</w:t>
      </w:r>
      <w:r w:rsidR="000553C1" w:rsidRPr="00E618D7">
        <w:rPr>
          <w:lang w:val="es-ES_tradnl"/>
        </w:rPr>
        <w:t xml:space="preserve"> (</w:t>
      </w:r>
      <w:r w:rsidRPr="00E618D7">
        <w:rPr>
          <w:lang w:val="es-ES_tradnl"/>
        </w:rPr>
        <w:t>Avanzado</w:t>
      </w:r>
      <w:r w:rsidR="000553C1" w:rsidRPr="00E618D7">
        <w:rPr>
          <w:lang w:val="es-ES_tradnl"/>
        </w:rPr>
        <w:t xml:space="preserve"> C2), </w:t>
      </w:r>
      <w:r w:rsidRPr="00E618D7">
        <w:rPr>
          <w:lang w:val="es-ES_tradnl"/>
        </w:rPr>
        <w:t>español (Nativo</w:t>
      </w:r>
      <w:r w:rsidR="000553C1" w:rsidRPr="00E618D7">
        <w:rPr>
          <w:lang w:val="es-ES_tradnl"/>
        </w:rPr>
        <w:t xml:space="preserve">), </w:t>
      </w:r>
      <w:r>
        <w:rPr>
          <w:lang w:val="es-ES_tradnl"/>
        </w:rPr>
        <w:t>alemán</w:t>
      </w:r>
      <w:r w:rsidR="000553C1" w:rsidRPr="00E618D7">
        <w:rPr>
          <w:lang w:val="es-ES_tradnl"/>
        </w:rPr>
        <w:t xml:space="preserve"> (</w:t>
      </w:r>
      <w:r>
        <w:rPr>
          <w:lang w:val="es-ES_tradnl"/>
        </w:rPr>
        <w:t>Intermedio</w:t>
      </w:r>
      <w:r w:rsidR="001E0B73" w:rsidRPr="00E618D7">
        <w:rPr>
          <w:lang w:val="es-ES_tradnl"/>
        </w:rPr>
        <w:t xml:space="preserve"> B2 CEF), </w:t>
      </w:r>
      <w:r>
        <w:rPr>
          <w:lang w:val="es-ES_tradnl"/>
        </w:rPr>
        <w:t>francés (Bá</w:t>
      </w:r>
      <w:r w:rsidR="001E0B73" w:rsidRPr="00E618D7">
        <w:rPr>
          <w:lang w:val="es-ES_tradnl"/>
        </w:rPr>
        <w:t>sic</w:t>
      </w:r>
      <w:r>
        <w:rPr>
          <w:lang w:val="es-ES_tradnl"/>
        </w:rPr>
        <w:t>o</w:t>
      </w:r>
      <w:r w:rsidR="001E0B73" w:rsidRPr="00E618D7">
        <w:rPr>
          <w:lang w:val="es-ES_tradnl"/>
        </w:rPr>
        <w:t xml:space="preserve"> A1</w:t>
      </w:r>
      <w:r w:rsidR="000553C1" w:rsidRPr="00E618D7">
        <w:rPr>
          <w:lang w:val="es-ES_tradnl"/>
        </w:rPr>
        <w:t>).</w:t>
      </w:r>
    </w:p>
    <w:p w14:paraId="2A07FE54" w14:textId="70E8CF86" w:rsidR="00E618D7" w:rsidRDefault="00E618D7" w:rsidP="00A06EB1">
      <w:pPr>
        <w:pStyle w:val="Listaconvietas"/>
        <w:rPr>
          <w:lang w:val="es-ES_tradnl"/>
        </w:rPr>
      </w:pPr>
      <w:r>
        <w:rPr>
          <w:lang w:val="es-ES_tradnl"/>
        </w:rPr>
        <w:t>Conocimie</w:t>
      </w:r>
      <w:r w:rsidR="00B31CEC">
        <w:rPr>
          <w:lang w:val="es-ES_tradnl"/>
        </w:rPr>
        <w:t>nto avanzado Office, Wordpress, Sistemas Operativos basados en UNIX.</w:t>
      </w:r>
    </w:p>
    <w:p w14:paraId="1EE3F3AD" w14:textId="77777777" w:rsidR="00E618D7" w:rsidRPr="00E618D7" w:rsidRDefault="00E618D7" w:rsidP="00E618D7">
      <w:pPr>
        <w:pStyle w:val="Listaconvietas"/>
        <w:numPr>
          <w:ilvl w:val="0"/>
          <w:numId w:val="0"/>
        </w:numPr>
        <w:ind w:left="216"/>
        <w:rPr>
          <w:lang w:val="es-ES_tradnl"/>
        </w:rPr>
      </w:pPr>
    </w:p>
    <w:sectPr w:rsidR="00E618D7" w:rsidRPr="00E618D7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3CEB6" w14:textId="77777777" w:rsidR="001C78E7" w:rsidRDefault="001C78E7">
      <w:pPr>
        <w:spacing w:after="0" w:line="240" w:lineRule="auto"/>
      </w:pPr>
      <w:r>
        <w:separator/>
      </w:r>
    </w:p>
  </w:endnote>
  <w:endnote w:type="continuationSeparator" w:id="0">
    <w:p w14:paraId="4C9A699A" w14:textId="77777777" w:rsidR="001C78E7" w:rsidRDefault="001C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altName w:val="Microsoft Sans Serif"/>
    <w:charset w:val="00"/>
    <w:family w:val="swiss"/>
    <w:pitch w:val="variable"/>
    <w:sig w:usb0="01000007" w:usb1="00000002" w:usb2="00000000" w:usb3="00000000" w:csb0="0001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036EA37" w14:textId="77777777" w:rsidR="008115E5" w:rsidRDefault="00594CD5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E618D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CC1BE" w14:textId="77777777" w:rsidR="001C78E7" w:rsidRDefault="001C78E7">
      <w:pPr>
        <w:spacing w:after="0" w:line="240" w:lineRule="auto"/>
      </w:pPr>
      <w:r>
        <w:separator/>
      </w:r>
    </w:p>
  </w:footnote>
  <w:footnote w:type="continuationSeparator" w:id="0">
    <w:p w14:paraId="39DB1747" w14:textId="77777777" w:rsidR="001C78E7" w:rsidRDefault="001C7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FE1AD2" w14:textId="77777777" w:rsidR="008115E5" w:rsidRDefault="00594CD5"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227A8A" wp14:editId="3CC3DA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4D683" id="Marco_x0020_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516D55" w14:textId="77777777" w:rsidR="008115E5" w:rsidRDefault="00DC6F8D">
    <w:r>
      <w:rPr>
        <w:noProof/>
        <w:lang w:val="es-MX" w:eastAsia="es-MX"/>
      </w:rPr>
      <w:pict w14:anchorId="4090D700">
        <v:group id="Grupo 4" o:spid="_x0000_s2050" alt="Title: Marco de página con tabulación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Forma libre 8" o:spid="_x0000_s2052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0F94F046" w14:textId="77777777" w:rsidR="008115E5" w:rsidRDefault="00DC6F8D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F4B464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58B4649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2C58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78229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D50E6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BDE1E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4343A2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0E56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F7AF7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EBEC6B38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9FCAA9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CC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604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02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DC40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E3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2B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022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3CDA07B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4BDCB024" w:tentative="1">
      <w:start w:val="1"/>
      <w:numFmt w:val="lowerLetter"/>
      <w:lvlText w:val="%2."/>
      <w:lvlJc w:val="left"/>
      <w:pPr>
        <w:ind w:left="1440" w:hanging="360"/>
      </w:pPr>
    </w:lvl>
    <w:lvl w:ilvl="2" w:tplc="CEECE1C0" w:tentative="1">
      <w:start w:val="1"/>
      <w:numFmt w:val="lowerRoman"/>
      <w:lvlText w:val="%3."/>
      <w:lvlJc w:val="right"/>
      <w:pPr>
        <w:ind w:left="2160" w:hanging="180"/>
      </w:pPr>
    </w:lvl>
    <w:lvl w:ilvl="3" w:tplc="00925FD0" w:tentative="1">
      <w:start w:val="1"/>
      <w:numFmt w:val="decimal"/>
      <w:lvlText w:val="%4."/>
      <w:lvlJc w:val="left"/>
      <w:pPr>
        <w:ind w:left="2880" w:hanging="360"/>
      </w:pPr>
    </w:lvl>
    <w:lvl w:ilvl="4" w:tplc="41F47B34" w:tentative="1">
      <w:start w:val="1"/>
      <w:numFmt w:val="lowerLetter"/>
      <w:lvlText w:val="%5."/>
      <w:lvlJc w:val="left"/>
      <w:pPr>
        <w:ind w:left="3600" w:hanging="360"/>
      </w:pPr>
    </w:lvl>
    <w:lvl w:ilvl="5" w:tplc="E2543870" w:tentative="1">
      <w:start w:val="1"/>
      <w:numFmt w:val="lowerRoman"/>
      <w:lvlText w:val="%6."/>
      <w:lvlJc w:val="right"/>
      <w:pPr>
        <w:ind w:left="4320" w:hanging="180"/>
      </w:pPr>
    </w:lvl>
    <w:lvl w:ilvl="6" w:tplc="81B449C6" w:tentative="1">
      <w:start w:val="1"/>
      <w:numFmt w:val="decimal"/>
      <w:lvlText w:val="%7."/>
      <w:lvlJc w:val="left"/>
      <w:pPr>
        <w:ind w:left="5040" w:hanging="360"/>
      </w:pPr>
    </w:lvl>
    <w:lvl w:ilvl="7" w:tplc="81448BF2" w:tentative="1">
      <w:start w:val="1"/>
      <w:numFmt w:val="lowerLetter"/>
      <w:lvlText w:val="%8."/>
      <w:lvlJc w:val="left"/>
      <w:pPr>
        <w:ind w:left="5760" w:hanging="360"/>
      </w:pPr>
    </w:lvl>
    <w:lvl w:ilvl="8" w:tplc="3A0C48F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4B"/>
    <w:rsid w:val="00003D6D"/>
    <w:rsid w:val="000553C1"/>
    <w:rsid w:val="000F167E"/>
    <w:rsid w:val="001A37B3"/>
    <w:rsid w:val="001B2E94"/>
    <w:rsid w:val="001C78E7"/>
    <w:rsid w:val="001E0B73"/>
    <w:rsid w:val="00234406"/>
    <w:rsid w:val="002A36D0"/>
    <w:rsid w:val="002A5A61"/>
    <w:rsid w:val="003F504B"/>
    <w:rsid w:val="00491FE1"/>
    <w:rsid w:val="004E6D2F"/>
    <w:rsid w:val="00515294"/>
    <w:rsid w:val="00594CD5"/>
    <w:rsid w:val="007F5C89"/>
    <w:rsid w:val="0088229E"/>
    <w:rsid w:val="009B3545"/>
    <w:rsid w:val="009E3235"/>
    <w:rsid w:val="00A06EB1"/>
    <w:rsid w:val="00B31CEC"/>
    <w:rsid w:val="00C503DF"/>
    <w:rsid w:val="00DC6F8D"/>
    <w:rsid w:val="00E618D7"/>
    <w:rsid w:val="00F8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F61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uisLuna/Library/Containers/com.microsoft.Word/Data/Library/Caches/TM10002074/Curri&#769;culum%20llamativo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CF1-5504-9941-90E2-C9B9F057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Currículum llamativo.dotx</Template>
  <TotalTime>63</TotalTime>
  <Pages>1</Pages>
  <Words>171</Words>
  <Characters>1045</Characters>
  <Application>Microsoft Macintosh Word</Application>
  <DocSecurity>0</DocSecurity>
  <Lines>26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Gerardo Luna Pena</dc:creator>
  <cp:lastModifiedBy>Luis Gerardo Luna Pena</cp:lastModifiedBy>
  <cp:revision>14</cp:revision>
  <cp:lastPrinted>2016-12-01T15:44:00Z</cp:lastPrinted>
  <dcterms:created xsi:type="dcterms:W3CDTF">2016-08-18T18:53:00Z</dcterms:created>
  <dcterms:modified xsi:type="dcterms:W3CDTF">2016-12-01T18:15:00Z</dcterms:modified>
</cp:coreProperties>
</file>